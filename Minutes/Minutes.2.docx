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D285" w14:textId="1640330D" w:rsidR="00E165E3" w:rsidRDefault="00875EDC">
      <w:pPr>
        <w:pStyle w:val="Date"/>
      </w:pPr>
      <w:r>
        <w:t>10/</w:t>
      </w:r>
      <w:r w:rsidR="005D2C0A">
        <w:t>05/23</w:t>
      </w:r>
    </w:p>
    <w:p w14:paraId="0AF41DC6" w14:textId="7A5BA923" w:rsidR="00E165E3" w:rsidRDefault="005D2C0A">
      <w:pPr>
        <w:pStyle w:val="Title"/>
      </w:pPr>
      <w:r>
        <w:t>Minutes MEETING 2</w:t>
      </w:r>
    </w:p>
    <w:p w14:paraId="2264D3DD" w14:textId="77777777" w:rsidR="007737D4" w:rsidRDefault="005D2C0A" w:rsidP="005D2C0A">
      <w:pPr>
        <w:pStyle w:val="Heading1"/>
        <w:numPr>
          <w:ilvl w:val="0"/>
          <w:numId w:val="0"/>
        </w:numPr>
        <w:ind w:left="360"/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 this group meeting Ivan, Angel, Danila and I presented our rewritten project plan to Mr.Jesus. During the meeting Mr.Jesus pointed out a lot of important points to us:</w:t>
      </w:r>
    </w:p>
    <w:p w14:paraId="2B1DE4F4" w14:textId="77777777" w:rsidR="007737D4" w:rsidRDefault="005D2C0A" w:rsidP="005D2C0A">
      <w:pPr>
        <w:pStyle w:val="Heading1"/>
        <w:numPr>
          <w:ilvl w:val="0"/>
          <w:numId w:val="0"/>
        </w:numPr>
        <w:ind w:left="360"/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- The roles of the team members need got be written in the first part of the agenda to keep it clear.</w:t>
      </w:r>
    </w:p>
    <w:p w14:paraId="58C60FED" w14:textId="77777777" w:rsidR="007737D4" w:rsidRDefault="005D2C0A" w:rsidP="005D2C0A">
      <w:pPr>
        <w:pStyle w:val="Heading1"/>
        <w:numPr>
          <w:ilvl w:val="0"/>
          <w:numId w:val="0"/>
        </w:numPr>
        <w:ind w:left="360"/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- During these meeting we need to present the most important information since we have fixed time. - Roles such as secretary and chairman shouldn't be assigned since they'll be changed every week.</w:t>
      </w:r>
    </w:p>
    <w:p w14:paraId="46C95CFF" w14:textId="77777777" w:rsidR="007737D4" w:rsidRDefault="005D2C0A" w:rsidP="005D2C0A">
      <w:pPr>
        <w:pStyle w:val="Heading1"/>
        <w:numPr>
          <w:ilvl w:val="0"/>
          <w:numId w:val="0"/>
        </w:numPr>
        <w:ind w:left="360"/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- The problem statement in the project should be created as new document.</w:t>
      </w:r>
    </w:p>
    <w:p w14:paraId="7483C9CC" w14:textId="77777777" w:rsidR="007737D4" w:rsidRDefault="005D2C0A" w:rsidP="005D2C0A">
      <w:pPr>
        <w:pStyle w:val="Heading1"/>
        <w:numPr>
          <w:ilvl w:val="0"/>
          <w:numId w:val="0"/>
        </w:numPr>
        <w:ind w:left="360"/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- Deliverables shouldn't have a delivery date since the project will be submitted as a whole document. - We should have a Moscow diagram which is about the functionality.</w:t>
      </w:r>
    </w:p>
    <w:p w14:paraId="3F226C2A" w14:textId="36018CD0" w:rsidR="00E165E3" w:rsidRDefault="005D2C0A" w:rsidP="005D2C0A">
      <w:pPr>
        <w:pStyle w:val="Heading1"/>
        <w:numPr>
          <w:ilvl w:val="0"/>
          <w:numId w:val="0"/>
        </w:numPr>
        <w:ind w:left="360"/>
      </w:pP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Mr.Jesus also gave us a thumb us for the clear and consistent prototype design</w:t>
      </w:r>
    </w:p>
    <w:sectPr w:rsidR="00E165E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3CC9" w14:textId="77777777" w:rsidR="00875EDC" w:rsidRDefault="00875EDC">
      <w:pPr>
        <w:spacing w:after="0" w:line="240" w:lineRule="auto"/>
      </w:pPr>
      <w:r>
        <w:separator/>
      </w:r>
    </w:p>
    <w:p w14:paraId="5146B340" w14:textId="77777777" w:rsidR="00875EDC" w:rsidRDefault="00875EDC"/>
  </w:endnote>
  <w:endnote w:type="continuationSeparator" w:id="0">
    <w:p w14:paraId="573C554D" w14:textId="77777777" w:rsidR="00875EDC" w:rsidRDefault="00875EDC">
      <w:pPr>
        <w:spacing w:after="0" w:line="240" w:lineRule="auto"/>
      </w:pPr>
      <w:r>
        <w:continuationSeparator/>
      </w:r>
    </w:p>
    <w:p w14:paraId="40A1543F" w14:textId="77777777" w:rsidR="00875EDC" w:rsidRDefault="00875EDC"/>
  </w:endnote>
  <w:endnote w:type="continuationNotice" w:id="1">
    <w:p w14:paraId="4C1B89D1" w14:textId="77777777" w:rsidR="00551166" w:rsidRDefault="00551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59AA" w14:textId="77777777" w:rsidR="00E165E3" w:rsidRDefault="00A061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6B70" w14:textId="77777777" w:rsidR="00875EDC" w:rsidRDefault="00875EDC">
      <w:pPr>
        <w:spacing w:after="0" w:line="240" w:lineRule="auto"/>
      </w:pPr>
      <w:r>
        <w:separator/>
      </w:r>
    </w:p>
    <w:p w14:paraId="59D27BE8" w14:textId="77777777" w:rsidR="00875EDC" w:rsidRDefault="00875EDC"/>
  </w:footnote>
  <w:footnote w:type="continuationSeparator" w:id="0">
    <w:p w14:paraId="3DD4E512" w14:textId="77777777" w:rsidR="00875EDC" w:rsidRDefault="00875EDC">
      <w:pPr>
        <w:spacing w:after="0" w:line="240" w:lineRule="auto"/>
      </w:pPr>
      <w:r>
        <w:continuationSeparator/>
      </w:r>
    </w:p>
    <w:p w14:paraId="2B64BC2E" w14:textId="77777777" w:rsidR="00875EDC" w:rsidRDefault="00875EDC"/>
  </w:footnote>
  <w:footnote w:type="continuationNotice" w:id="1">
    <w:p w14:paraId="6ED28417" w14:textId="77777777" w:rsidR="00551166" w:rsidRDefault="005511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6325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DC"/>
    <w:rsid w:val="00047AE1"/>
    <w:rsid w:val="00551166"/>
    <w:rsid w:val="005D2C0A"/>
    <w:rsid w:val="007737D4"/>
    <w:rsid w:val="00875EDC"/>
    <w:rsid w:val="00A06177"/>
    <w:rsid w:val="00A124CB"/>
    <w:rsid w:val="00C15908"/>
    <w:rsid w:val="00E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E6061"/>
  <w15:chartTrackingRefBased/>
  <w15:docId w15:val="{9FE33559-7126-AD42-A39F-30C21B26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C38EF70-DFF9-D44B-BB03-AC8228CBE94E%7dtf16392126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%7b0C38EF70-DFF9-D44B-BB03-AC8228CBE94E%7dtf16392126.dotx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Bakardzhiev,Ivaylo I.Z.</dc:creator>
  <cp:keywords/>
  <dc:description/>
  <cp:lastModifiedBy>Bakardzhiev,Ivaylo I.Z.</cp:lastModifiedBy>
  <cp:revision>2</cp:revision>
  <dcterms:created xsi:type="dcterms:W3CDTF">2023-05-16T09:19:00Z</dcterms:created>
  <dcterms:modified xsi:type="dcterms:W3CDTF">2023-05-16T09:19:00Z</dcterms:modified>
</cp:coreProperties>
</file>